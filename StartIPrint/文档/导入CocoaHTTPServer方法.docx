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1961" w14:textId="77777777" w:rsidR="00533586" w:rsidRDefault="00777DDA" w:rsidP="00777DDA">
      <w:pPr>
        <w:pStyle w:val="1"/>
        <w:rPr>
          <w:rFonts w:hint="eastAsia"/>
        </w:r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CocoaHTTPServer</w:t>
      </w:r>
      <w:proofErr w:type="spellEnd"/>
      <w:r>
        <w:rPr>
          <w:rFonts w:hint="eastAsia"/>
        </w:rPr>
        <w:t>方法</w:t>
      </w:r>
    </w:p>
    <w:p w14:paraId="764C6544" w14:textId="77777777" w:rsidR="00777DDA" w:rsidRDefault="00777DDA" w:rsidP="00777DDA">
      <w:pPr>
        <w:pStyle w:val="af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根据目录结构创建相应的</w:t>
      </w:r>
      <w:r>
        <w:rPr>
          <w:rFonts w:hint="eastAsia"/>
        </w:rPr>
        <w:t>Group</w:t>
      </w:r>
    </w:p>
    <w:p w14:paraId="6BD5E965" w14:textId="77777777" w:rsidR="00777DDA" w:rsidRDefault="00777DDA" w:rsidP="00777DDA">
      <w:pPr>
        <w:pStyle w:val="af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CocoaHTTPServer</w:t>
      </w:r>
      <w:proofErr w:type="spellEnd"/>
      <w:r>
        <w:rPr>
          <w:rFonts w:hint="eastAsia"/>
        </w:rPr>
        <w:t>文件夹拷贝到源码目录下</w:t>
      </w:r>
    </w:p>
    <w:p w14:paraId="0867C619" w14:textId="77777777" w:rsidR="00777DDA" w:rsidRDefault="00777DDA" w:rsidP="00777DDA">
      <w:pPr>
        <w:pStyle w:val="af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targets</w:t>
      </w:r>
      <w:r>
        <w:rPr>
          <w:rFonts w:hint="eastAsia"/>
        </w:rPr>
        <w:t>下</w:t>
      </w:r>
      <w:r>
        <w:rPr>
          <w:rFonts w:hint="eastAsia"/>
        </w:rPr>
        <w:t>build phases</w:t>
      </w:r>
      <w:r>
        <w:rPr>
          <w:rFonts w:hint="eastAsia"/>
        </w:rPr>
        <w:t>添加编译的需要编译的源码（即</w:t>
      </w:r>
      <w:proofErr w:type="spellStart"/>
      <w:r>
        <w:rPr>
          <w:rFonts w:hint="eastAsia"/>
        </w:rPr>
        <w:t>CocoaHTTPServer</w:t>
      </w:r>
      <w:proofErr w:type="spellEnd"/>
      <w:r>
        <w:rPr>
          <w:rFonts w:hint="eastAsia"/>
        </w:rPr>
        <w:t>下的代码文件），并将相应的源码放到相应的组下</w:t>
      </w:r>
    </w:p>
    <w:p w14:paraId="1027710C" w14:textId="77777777" w:rsidR="00777DDA" w:rsidRDefault="00777DDA" w:rsidP="00777DDA">
      <w:pPr>
        <w:pStyle w:val="af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Websites</w:t>
      </w:r>
      <w:r>
        <w:rPr>
          <w:rFonts w:hint="eastAsia"/>
        </w:rPr>
        <w:t>文件夹拷贝到工程下，并将其直接拖到工程组</w:t>
      </w:r>
      <w:r>
        <w:rPr>
          <w:rFonts w:hint="eastAsia"/>
        </w:rPr>
        <w:t>Resources</w:t>
      </w:r>
      <w:r>
        <w:rPr>
          <w:rFonts w:hint="eastAsia"/>
        </w:rPr>
        <w:t>下（此时应该会自动将资源添加到</w:t>
      </w:r>
      <w:r>
        <w:rPr>
          <w:rFonts w:hint="eastAsia"/>
        </w:rPr>
        <w:t>Targets</w:t>
      </w:r>
      <w:r>
        <w:rPr>
          <w:rFonts w:hint="eastAsia"/>
        </w:rPr>
        <w:t>下</w:t>
      </w:r>
      <w:r>
        <w:rPr>
          <w:rFonts w:hint="eastAsia"/>
        </w:rPr>
        <w:t>Build Phases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CopyBundleResources</w:t>
      </w:r>
      <w:proofErr w:type="spellEnd"/>
      <w:r>
        <w:rPr>
          <w:rFonts w:hint="eastAsia"/>
        </w:rPr>
        <w:t>下，如果没有则手动添加）</w:t>
      </w:r>
    </w:p>
    <w:p w14:paraId="5428832B" w14:textId="77777777" w:rsidR="00777DDA" w:rsidRPr="00777DDA" w:rsidRDefault="00777DDA" w:rsidP="00777DDA">
      <w:pPr>
        <w:pStyle w:val="af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这时候创建桥接文件，并桥接文件添加到</w:t>
      </w:r>
      <w:r>
        <w:rPr>
          <w:rFonts w:hint="eastAsia"/>
        </w:rPr>
        <w:t>TARGETS</w:t>
      </w:r>
      <w:r>
        <w:rPr>
          <w:rFonts w:hint="eastAsia"/>
        </w:rPr>
        <w:t>下</w:t>
      </w:r>
      <w:proofErr w:type="spellStart"/>
      <w:r>
        <w:rPr>
          <w:rFonts w:hint="eastAsia"/>
        </w:rPr>
        <w:t>BuildSettings</w:t>
      </w:r>
      <w:proofErr w:type="spellEnd"/>
      <w:r>
        <w:rPr>
          <w:rFonts w:hint="eastAsia"/>
        </w:rPr>
        <w:t>下</w:t>
      </w:r>
      <w:r>
        <w:rPr>
          <w:rFonts w:hint="eastAsia"/>
        </w:rPr>
        <w:t>Swift Compiler</w:t>
      </w:r>
      <w:r>
        <w:rPr>
          <w:rFonts w:hint="eastAsia"/>
        </w:rPr>
        <w:t>中</w:t>
      </w:r>
      <w:r>
        <w:rPr>
          <w:rFonts w:hint="eastAsia"/>
        </w:rPr>
        <w:t xml:space="preserve">Object-C Bridging </w:t>
      </w:r>
      <w:proofErr w:type="spellStart"/>
      <w:r>
        <w:rPr>
          <w:rFonts w:hint="eastAsia"/>
        </w:rPr>
        <w:t>Heaer</w:t>
      </w:r>
      <w:proofErr w:type="spellEnd"/>
      <w:r>
        <w:rPr>
          <w:rFonts w:hint="eastAsia"/>
        </w:rPr>
        <w:t>中</w:t>
      </w:r>
      <w:bookmarkStart w:id="0" w:name="_GoBack"/>
      <w:bookmarkEnd w:id="0"/>
    </w:p>
    <w:sectPr w:rsidR="00777DDA" w:rsidRPr="00777DDA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A726C" w14:textId="77777777" w:rsidR="00227B93" w:rsidRDefault="00227B93">
      <w:r>
        <w:separator/>
      </w:r>
    </w:p>
    <w:p w14:paraId="6CB49ADC" w14:textId="77777777" w:rsidR="00227B93" w:rsidRDefault="00227B93"/>
  </w:endnote>
  <w:endnote w:type="continuationSeparator" w:id="0">
    <w:p w14:paraId="5EB8518C" w14:textId="77777777" w:rsidR="00227B93" w:rsidRDefault="00227B93">
      <w:r>
        <w:continuationSeparator/>
      </w:r>
    </w:p>
    <w:p w14:paraId="601D624A" w14:textId="77777777" w:rsidR="00227B93" w:rsidRDefault="00227B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4013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FB51F" w14:textId="77777777" w:rsidR="00227B93" w:rsidRDefault="00227B93">
      <w:r>
        <w:separator/>
      </w:r>
    </w:p>
    <w:p w14:paraId="35F43084" w14:textId="77777777" w:rsidR="00227B93" w:rsidRDefault="00227B93"/>
  </w:footnote>
  <w:footnote w:type="continuationSeparator" w:id="0">
    <w:p w14:paraId="421E0A08" w14:textId="77777777" w:rsidR="00227B93" w:rsidRDefault="00227B93">
      <w:r>
        <w:continuationSeparator/>
      </w:r>
    </w:p>
    <w:p w14:paraId="1573A203" w14:textId="77777777" w:rsidR="00227B93" w:rsidRDefault="00227B9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B35A1"/>
    <w:multiLevelType w:val="hybridMultilevel"/>
    <w:tmpl w:val="650AA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DA"/>
    <w:rsid w:val="00227B93"/>
    <w:rsid w:val="00533586"/>
    <w:rsid w:val="00547C66"/>
    <w:rsid w:val="00777DDA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EC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777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utery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80"/>
    <w:rsid w:val="004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26F6732B8688B44B57634FBA179CDCB">
    <w:name w:val="926F6732B8688B44B57634FBA179CDCB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F1ECBDE89C8120498889DFB40EAD2A73">
    <w:name w:val="F1ECBDE89C8120498889DFB40EAD2A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Yang</dc:creator>
  <cp:keywords/>
  <dc:description/>
  <cp:lastModifiedBy>Hui Yang</cp:lastModifiedBy>
  <cp:revision>1</cp:revision>
  <dcterms:created xsi:type="dcterms:W3CDTF">2016-05-10T12:49:00Z</dcterms:created>
  <dcterms:modified xsi:type="dcterms:W3CDTF">2016-05-10T12:57:00Z</dcterms:modified>
</cp:coreProperties>
</file>